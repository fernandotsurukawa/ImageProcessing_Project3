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94DAF" w14:textId="0FEFFD21" w:rsidR="00076856" w:rsidRPr="00874AA1" w:rsidRDefault="00416E81" w:rsidP="00874AA1">
      <w:pPr>
        <w:pStyle w:val="Title"/>
      </w:pPr>
      <w:r>
        <w:t xml:space="preserve">Image Processing Project </w:t>
      </w:r>
      <w:r w:rsidR="009C1489">
        <w:t>3</w:t>
      </w:r>
    </w:p>
    <w:p w14:paraId="2E65F39D" w14:textId="03185E23" w:rsidR="00076856" w:rsidRDefault="00355FCE" w:rsidP="00355FCE">
      <w:pPr>
        <w:pStyle w:val="Title"/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08F9BB" wp14:editId="2771A876">
            <wp:simplePos x="0" y="0"/>
            <wp:positionH relativeFrom="margin">
              <wp:posOffset>0</wp:posOffset>
            </wp:positionH>
            <wp:positionV relativeFrom="page">
              <wp:posOffset>1862455</wp:posOffset>
            </wp:positionV>
            <wp:extent cx="1544320" cy="2753360"/>
            <wp:effectExtent l="0" t="0" r="0" b="8890"/>
            <wp:wrapTopAndBottom/>
            <wp:docPr id="9" name="Picture 9" descr="C:\Users\fetsuruk\AppData\Local\Microsoft\Windows\INetCache\Content.Word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etsuruk\AppData\Local\Microsoft\Windows\INetCache\Content.Word\inp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00A">
        <w:t>Fernando Koiti Tsurukawa</w:t>
      </w:r>
    </w:p>
    <w:p w14:paraId="6DE7C430" w14:textId="2D317A53" w:rsidR="004C3BBC" w:rsidRDefault="00355FCE" w:rsidP="004C3BBC">
      <w:pPr>
        <w:pStyle w:val="Heading1"/>
      </w:pPr>
      <w:r w:rsidRPr="009C1489">
        <w:rPr>
          <w:noProof/>
        </w:rPr>
        <w:drawing>
          <wp:anchor distT="0" distB="0" distL="114300" distR="114300" simplePos="0" relativeHeight="251659264" behindDoc="0" locked="0" layoutInCell="1" allowOverlap="1" wp14:anchorId="4EC419FF" wp14:editId="3BCF3338">
            <wp:simplePos x="0" y="0"/>
            <wp:positionH relativeFrom="margin">
              <wp:posOffset>3423920</wp:posOffset>
            </wp:positionH>
            <wp:positionV relativeFrom="page">
              <wp:posOffset>1929353</wp:posOffset>
            </wp:positionV>
            <wp:extent cx="2519680" cy="2745740"/>
            <wp:effectExtent l="0" t="0" r="0" b="0"/>
            <wp:wrapTopAndBottom/>
            <wp:docPr id="6" name="Picture 6" descr="C:\Users\fetsuruk\Desktop\s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etsuruk\Desktop\su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3E7DA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23.1pt;margin-top:27.55pt;width:163.95pt;height:207.95pt;z-index:251661312;mso-position-horizontal-relative:text;mso-position-vertical-relative:text;mso-width-relative:page;mso-height-relative:page">
            <v:imagedata r:id="rId12" o:title="rank"/>
            <w10:wrap type="square"/>
          </v:shape>
        </w:pict>
      </w:r>
      <w:r w:rsidR="009C1489">
        <w:t>Card rank and suit detection</w:t>
      </w:r>
    </w:p>
    <w:p w14:paraId="0AEB81FD" w14:textId="7FE3E240" w:rsidR="004C3BBC" w:rsidRDefault="004C3BBC" w:rsidP="004C3BBC">
      <w:pPr>
        <w:pStyle w:val="Heading1"/>
      </w:pPr>
      <w:r>
        <w:t>Objective</w:t>
      </w:r>
    </w:p>
    <w:p w14:paraId="673944CE" w14:textId="02DC31D3" w:rsidR="001E294E" w:rsidRDefault="006C1043" w:rsidP="006C1043">
      <w:r>
        <w:t xml:space="preserve">Determine the rank and suit </w:t>
      </w:r>
      <w:r>
        <w:t>of a</w:t>
      </w:r>
      <w:r>
        <w:t>n</w:t>
      </w:r>
      <w:r>
        <w:t xml:space="preserve"> </w:t>
      </w:r>
      <w:r w:rsidR="00861A24">
        <w:t>image of a playing card.</w:t>
      </w:r>
    </w:p>
    <w:p w14:paraId="0B41049D" w14:textId="489257E3" w:rsidR="00861A24" w:rsidRDefault="00861A24" w:rsidP="00861A24">
      <w:pPr>
        <w:pStyle w:val="Heading3"/>
      </w:pPr>
      <w:r>
        <w:t>Assumptions</w:t>
      </w:r>
    </w:p>
    <w:p w14:paraId="31428751" w14:textId="0170A2F3" w:rsidR="00861A24" w:rsidRDefault="00861A24" w:rsidP="00861A24">
      <w:pPr>
        <w:jc w:val="both"/>
      </w:pPr>
      <w:r>
        <w:t xml:space="preserve">The image must be captured with nearly optimal lighting conditions, meaning it should be taken in a well-lit room with no overhead illumination, which causes glare and could compromise the </w:t>
      </w:r>
      <w:r w:rsidR="00520EB3">
        <w:t>image</w:t>
      </w:r>
      <w:r>
        <w:t xml:space="preserve"> process</w:t>
      </w:r>
      <w:r w:rsidR="00520EB3">
        <w:t>ing</w:t>
      </w:r>
      <w:r>
        <w:t>.</w:t>
      </w:r>
    </w:p>
    <w:p w14:paraId="42664714" w14:textId="462FF7BB" w:rsidR="00861A24" w:rsidRDefault="00861A24" w:rsidP="00861A24">
      <w:pPr>
        <w:jc w:val="both"/>
      </w:pPr>
      <w:r>
        <w:t>The card must be resting in a flat, black surface and the camera is to be positioned at an angle directly above the card. Any changes to the angle of the shot will cause unaccounted distortions.</w:t>
      </w:r>
    </w:p>
    <w:p w14:paraId="547017EF" w14:textId="65B75E9A" w:rsidR="00861A24" w:rsidRDefault="00861A24" w:rsidP="00355FCE">
      <w:pPr>
        <w:jc w:val="both"/>
      </w:pPr>
      <w:r>
        <w:t xml:space="preserve">At last, </w:t>
      </w:r>
      <w:r w:rsidR="00355FCE">
        <w:t>there must be no objects in the frame other than the card itself, each card is to be captured and identified separately.</w:t>
      </w:r>
    </w:p>
    <w:p w14:paraId="52EE5DB3" w14:textId="2204DB2E" w:rsidR="006C1043" w:rsidRDefault="006C1043" w:rsidP="006C1043">
      <w:pPr>
        <w:pStyle w:val="Heading3"/>
      </w:pPr>
      <w:r>
        <w:t>Algorithm</w:t>
      </w:r>
    </w:p>
    <w:p w14:paraId="3303A3A2" w14:textId="03A458C6" w:rsidR="00416E81" w:rsidRDefault="00416E81" w:rsidP="006C1043">
      <w:pPr>
        <w:pStyle w:val="ListParagraph"/>
        <w:numPr>
          <w:ilvl w:val="0"/>
          <w:numId w:val="15"/>
        </w:numPr>
        <w:jc w:val="both"/>
      </w:pPr>
      <w:r>
        <w:t>Blur the image using a moving average of size 10x10.</w:t>
      </w:r>
    </w:p>
    <w:p w14:paraId="0CDFBABC" w14:textId="2D31EF69" w:rsidR="00416E81" w:rsidRDefault="00416E81" w:rsidP="00416E81">
      <w:pPr>
        <w:pStyle w:val="ListParagraph"/>
        <w:numPr>
          <w:ilvl w:val="0"/>
          <w:numId w:val="15"/>
        </w:numPr>
        <w:jc w:val="both"/>
      </w:pPr>
      <w:r>
        <w:t xml:space="preserve">Sweep the blurred image </w:t>
      </w:r>
      <w:r w:rsidR="006C1043">
        <w:t xml:space="preserve">with a fixed threshold of 0.8 in all four directions: </w:t>
      </w:r>
      <w:r>
        <w:t>downwards,</w:t>
      </w:r>
      <w:r w:rsidRPr="00416E81">
        <w:t xml:space="preserve"> </w:t>
      </w:r>
      <w:r>
        <w:t xml:space="preserve">upwards, left-to-right and right-to-left to find </w:t>
      </w:r>
      <w:bookmarkStart w:id="0" w:name="_GoBack"/>
      <w:bookmarkEnd w:id="0"/>
      <w:r>
        <w:t>the card corners and store their coordinates.</w:t>
      </w:r>
    </w:p>
    <w:p w14:paraId="705E3A41" w14:textId="08641FE5" w:rsidR="00416E81" w:rsidRDefault="00416E81" w:rsidP="00416E81">
      <w:pPr>
        <w:pStyle w:val="ListParagraph"/>
        <w:numPr>
          <w:ilvl w:val="0"/>
          <w:numId w:val="15"/>
        </w:numPr>
        <w:jc w:val="both"/>
      </w:pPr>
      <w:r>
        <w:t>Cal</w:t>
      </w:r>
      <w:r w:rsidR="009C7E8E">
        <w:t xml:space="preserve">culate the angle of rotation </w:t>
      </w:r>
      <w:r>
        <w:t xml:space="preserve">using the top-left and top-right corners of the playing card. </w:t>
      </w:r>
    </w:p>
    <w:p w14:paraId="155EF182" w14:textId="5B635874" w:rsidR="002964F8" w:rsidRDefault="002964F8" w:rsidP="00416E81">
      <w:pPr>
        <w:pStyle w:val="ListParagraph"/>
        <w:numPr>
          <w:ilvl w:val="0"/>
          <w:numId w:val="15"/>
        </w:numPr>
        <w:jc w:val="both"/>
      </w:pPr>
      <w:r>
        <w:t xml:space="preserve">Using </w:t>
      </w:r>
      <w:r w:rsidRPr="009C7E8E">
        <w:rPr>
          <w:i/>
        </w:rPr>
        <w:t>imwarp()</w:t>
      </w:r>
      <w:r>
        <w:t>, undo the rotation on the original non-blurred image.</w:t>
      </w:r>
    </w:p>
    <w:p w14:paraId="27D8EA88" w14:textId="6FBA5F64" w:rsidR="002964F8" w:rsidRDefault="002964F8" w:rsidP="00416E81">
      <w:pPr>
        <w:pStyle w:val="ListParagraph"/>
        <w:numPr>
          <w:ilvl w:val="0"/>
          <w:numId w:val="15"/>
        </w:numPr>
        <w:jc w:val="both"/>
      </w:pPr>
      <w:r>
        <w:t xml:space="preserve">Crop the image by using </w:t>
      </w:r>
      <w:r w:rsidRPr="009C7E8E">
        <w:rPr>
          <w:i/>
        </w:rPr>
        <w:t>imcrop()</w:t>
      </w:r>
      <w:r>
        <w:t xml:space="preserve"> such that all pixels above the threshold are maintained.</w:t>
      </w:r>
    </w:p>
    <w:p w14:paraId="5BEA6DC5" w14:textId="0C10039F" w:rsidR="006C1043" w:rsidRDefault="006C1043" w:rsidP="00416E81">
      <w:pPr>
        <w:pStyle w:val="ListParagraph"/>
        <w:numPr>
          <w:ilvl w:val="0"/>
          <w:numId w:val="15"/>
        </w:numPr>
        <w:jc w:val="both"/>
      </w:pPr>
      <w:r>
        <w:t>Automatically select the pixels containing the rank and the suit by assuming they’re always in the same spot at the top-left corner.</w:t>
      </w:r>
    </w:p>
    <w:p w14:paraId="7E9855C5" w14:textId="6AA5EE9D" w:rsidR="002964F8" w:rsidRDefault="006C1043" w:rsidP="009046C3">
      <w:pPr>
        <w:pStyle w:val="ListParagraph"/>
        <w:numPr>
          <w:ilvl w:val="0"/>
          <w:numId w:val="15"/>
        </w:numPr>
        <w:jc w:val="both"/>
      </w:pPr>
      <w:r>
        <w:t xml:space="preserve">Use a precomputed </w:t>
      </w:r>
      <w:r w:rsidR="00861A24">
        <w:t>c</w:t>
      </w:r>
      <w:r>
        <w:t xml:space="preserve">onvolutional neural network to classify </w:t>
      </w:r>
      <w:r w:rsidR="00861A24">
        <w:t>the rank and suit separately.</w:t>
      </w:r>
    </w:p>
    <w:p w14:paraId="16CE73C2" w14:textId="019204F2" w:rsidR="00520EB3" w:rsidRPr="00520EB3" w:rsidRDefault="009046C3" w:rsidP="00520EB3">
      <w:pPr>
        <w:pStyle w:val="Heading3"/>
      </w:pPr>
      <w:r>
        <w:lastRenderedPageBreak/>
        <w:t>Subset of r</w:t>
      </w:r>
      <w:r w:rsidR="002964F8">
        <w:t>esults</w:t>
      </w:r>
    </w:p>
    <w:p w14:paraId="5DD174D5" w14:textId="2519B341" w:rsidR="00F55AA9" w:rsidRDefault="009046C3" w:rsidP="009C7E8E">
      <w:pPr>
        <w:rPr>
          <w:rFonts w:eastAsiaTheme="majorEastAsia" w:cstheme="majorBidi"/>
        </w:rPr>
      </w:pPr>
      <w:r w:rsidRPr="009046C3">
        <w:rPr>
          <w:rFonts w:eastAsiaTheme="majorEastAsia" w:cstheme="majorBidi"/>
          <w:noProof/>
        </w:rPr>
        <w:drawing>
          <wp:inline distT="0" distB="0" distL="0" distR="0" wp14:anchorId="75BF456B" wp14:editId="0E520D64">
            <wp:extent cx="1776741" cy="3158836"/>
            <wp:effectExtent l="0" t="0" r="0" b="3810"/>
            <wp:docPr id="10" name="Picture 10" descr="C:\Users\fetsuruk\Desktop\PXL_20221013_155526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etsuruk\Desktop\PXL_20221013_15552605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2" cy="316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6C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046C3">
        <w:rPr>
          <w:rFonts w:eastAsiaTheme="majorEastAsia" w:cstheme="majorBidi"/>
          <w:noProof/>
        </w:rPr>
        <w:drawing>
          <wp:inline distT="0" distB="0" distL="0" distR="0" wp14:anchorId="1AE9E066" wp14:editId="44E87693">
            <wp:extent cx="1816735" cy="2440305"/>
            <wp:effectExtent l="0" t="0" r="0" b="0"/>
            <wp:docPr id="12" name="Picture 12" descr="C:\Users\fetsuruk\Desktop\10r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etsuruk\Desktop\10ran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6C3">
        <w:rPr>
          <w:rFonts w:eastAsiaTheme="majorEastAsia" w:cstheme="majorBidi"/>
          <w:noProof/>
        </w:rPr>
        <w:drawing>
          <wp:inline distT="0" distB="0" distL="0" distR="0" wp14:anchorId="19527137" wp14:editId="3513BC28">
            <wp:extent cx="1816735" cy="2030730"/>
            <wp:effectExtent l="0" t="0" r="0" b="7620"/>
            <wp:docPr id="11" name="Picture 11" descr="C:\Users\fetsuruk\Desktop\10s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etsuruk\Desktop\10sui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7001" w14:textId="4FB251D8" w:rsidR="009C7E8E" w:rsidRDefault="00520EB3" w:rsidP="009C7E8E">
      <w:pPr>
        <w:rPr>
          <w:rFonts w:eastAsiaTheme="majorEastAsia" w:cstheme="majorBidi"/>
        </w:rPr>
      </w:pPr>
      <w:r w:rsidRPr="00520EB3">
        <w:rPr>
          <w:rFonts w:eastAsiaTheme="majorEastAsia" w:cstheme="majorBidi"/>
          <w:noProof/>
        </w:rPr>
        <w:drawing>
          <wp:inline distT="0" distB="0" distL="0" distR="0" wp14:anchorId="738EDBB5" wp14:editId="790737BA">
            <wp:extent cx="3138295" cy="1765188"/>
            <wp:effectExtent l="952" t="0" r="6033" b="6032"/>
            <wp:docPr id="14" name="Picture 14" descr="C:\Users\fetsuruk\Desktop\PXL_20221013_155628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etsuruk\Desktop\PXL_20221013_15562885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53125" cy="177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EB3">
        <w:rPr>
          <w:rFonts w:eastAsiaTheme="majorEastAsia" w:cstheme="majorBidi"/>
          <w:noProof/>
        </w:rPr>
        <w:t xml:space="preserve"> </w:t>
      </w:r>
      <w:r w:rsidRPr="00520EB3">
        <w:rPr>
          <w:rFonts w:eastAsiaTheme="majorEastAsia" w:cstheme="majorBidi"/>
          <w:noProof/>
        </w:rPr>
        <w:drawing>
          <wp:inline distT="0" distB="0" distL="0" distR="0" wp14:anchorId="72ADFD53" wp14:editId="17DC4281">
            <wp:extent cx="1781175" cy="2381250"/>
            <wp:effectExtent l="0" t="0" r="9525" b="0"/>
            <wp:docPr id="15" name="Picture 15" descr="C:\Users\fetsuruk\Desktop\acer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etsuruk\Desktop\aceran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EB3">
        <w:rPr>
          <w:rFonts w:eastAsiaTheme="majorEastAsia" w:cstheme="majorBidi"/>
          <w:noProof/>
        </w:rPr>
        <w:t xml:space="preserve"> </w:t>
      </w:r>
      <w:r w:rsidRPr="00520EB3">
        <w:rPr>
          <w:rFonts w:eastAsiaTheme="majorEastAsia" w:cstheme="majorBidi"/>
          <w:noProof/>
        </w:rPr>
        <w:drawing>
          <wp:inline distT="0" distB="0" distL="0" distR="0" wp14:anchorId="4A8FA477" wp14:editId="7719FA28">
            <wp:extent cx="1769110" cy="2007235"/>
            <wp:effectExtent l="0" t="0" r="2540" b="0"/>
            <wp:docPr id="13" name="Picture 13" descr="C:\Users\fetsuruk\Desktop\aces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etsuruk\Desktop\acesui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1595" w14:textId="4FB251D8" w:rsidR="00685776" w:rsidRPr="009C7E8E" w:rsidRDefault="00685776" w:rsidP="00520EB3">
      <w:pPr>
        <w:pStyle w:val="Heading3"/>
      </w:pPr>
    </w:p>
    <w:sectPr w:rsidR="00685776" w:rsidRPr="009C7E8E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86AA9" w14:textId="77777777" w:rsidR="00574948" w:rsidRDefault="00574948" w:rsidP="00524988">
      <w:pPr>
        <w:spacing w:after="0" w:line="240" w:lineRule="auto"/>
      </w:pPr>
      <w:r>
        <w:separator/>
      </w:r>
    </w:p>
  </w:endnote>
  <w:endnote w:type="continuationSeparator" w:id="0">
    <w:p w14:paraId="3F4237F0" w14:textId="77777777" w:rsidR="00574948" w:rsidRDefault="00574948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B2AD0" w14:textId="77777777" w:rsidR="00574948" w:rsidRDefault="00574948" w:rsidP="00524988">
      <w:pPr>
        <w:spacing w:after="0" w:line="240" w:lineRule="auto"/>
      </w:pPr>
      <w:r>
        <w:separator/>
      </w:r>
    </w:p>
  </w:footnote>
  <w:footnote w:type="continuationSeparator" w:id="0">
    <w:p w14:paraId="15BC0BED" w14:textId="77777777" w:rsidR="00574948" w:rsidRDefault="00574948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6312D7"/>
    <w:multiLevelType w:val="hybridMultilevel"/>
    <w:tmpl w:val="A224B4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10BA"/>
    <w:multiLevelType w:val="hybridMultilevel"/>
    <w:tmpl w:val="2B1E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336F5"/>
    <w:multiLevelType w:val="hybridMultilevel"/>
    <w:tmpl w:val="39C0D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845C0"/>
    <w:multiLevelType w:val="hybridMultilevel"/>
    <w:tmpl w:val="EC54045C"/>
    <w:lvl w:ilvl="0" w:tplc="5F1E79B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4C45F6"/>
    <w:multiLevelType w:val="hybridMultilevel"/>
    <w:tmpl w:val="247ABA4E"/>
    <w:lvl w:ilvl="0" w:tplc="06309F2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B1D32"/>
    <w:multiLevelType w:val="hybridMultilevel"/>
    <w:tmpl w:val="A224B4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60969"/>
    <w:multiLevelType w:val="hybridMultilevel"/>
    <w:tmpl w:val="34284006"/>
    <w:lvl w:ilvl="0" w:tplc="F9ACCC3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35F7B"/>
    <w:multiLevelType w:val="hybridMultilevel"/>
    <w:tmpl w:val="E958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C248A"/>
    <w:multiLevelType w:val="hybridMultilevel"/>
    <w:tmpl w:val="E986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479A2"/>
    <w:multiLevelType w:val="hybridMultilevel"/>
    <w:tmpl w:val="C3A8BE28"/>
    <w:lvl w:ilvl="0" w:tplc="02EA3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C1426"/>
    <w:multiLevelType w:val="hybridMultilevel"/>
    <w:tmpl w:val="B90EDC1A"/>
    <w:lvl w:ilvl="0" w:tplc="9686412C">
      <w:start w:val="10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13"/>
  </w:num>
  <w:num w:numId="8">
    <w:abstractNumId w:val="8"/>
  </w:num>
  <w:num w:numId="9">
    <w:abstractNumId w:val="2"/>
  </w:num>
  <w:num w:numId="10">
    <w:abstractNumId w:val="9"/>
  </w:num>
  <w:num w:numId="11">
    <w:abstractNumId w:val="5"/>
  </w:num>
  <w:num w:numId="12">
    <w:abstractNumId w:val="12"/>
  </w:num>
  <w:num w:numId="13">
    <w:abstractNumId w:val="11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0A"/>
    <w:rsid w:val="000053B5"/>
    <w:rsid w:val="00005AB2"/>
    <w:rsid w:val="00044941"/>
    <w:rsid w:val="00072A3C"/>
    <w:rsid w:val="00076856"/>
    <w:rsid w:val="00097C80"/>
    <w:rsid w:val="000D1BA3"/>
    <w:rsid w:val="00151A42"/>
    <w:rsid w:val="001E294E"/>
    <w:rsid w:val="001E3ADA"/>
    <w:rsid w:val="002261A4"/>
    <w:rsid w:val="00241F99"/>
    <w:rsid w:val="002964F8"/>
    <w:rsid w:val="002F1EA7"/>
    <w:rsid w:val="003169C1"/>
    <w:rsid w:val="00355FCE"/>
    <w:rsid w:val="003C515B"/>
    <w:rsid w:val="00416E80"/>
    <w:rsid w:val="00416E81"/>
    <w:rsid w:val="00432A3E"/>
    <w:rsid w:val="00481FAD"/>
    <w:rsid w:val="00483FFD"/>
    <w:rsid w:val="004C3BBC"/>
    <w:rsid w:val="005004D9"/>
    <w:rsid w:val="00520EB3"/>
    <w:rsid w:val="005244D5"/>
    <w:rsid w:val="00524988"/>
    <w:rsid w:val="00563FE4"/>
    <w:rsid w:val="005733DE"/>
    <w:rsid w:val="00574948"/>
    <w:rsid w:val="00575138"/>
    <w:rsid w:val="00575C9D"/>
    <w:rsid w:val="005854E9"/>
    <w:rsid w:val="005B4FAB"/>
    <w:rsid w:val="00635D86"/>
    <w:rsid w:val="00685776"/>
    <w:rsid w:val="006C1043"/>
    <w:rsid w:val="00783197"/>
    <w:rsid w:val="007A400F"/>
    <w:rsid w:val="00810CD2"/>
    <w:rsid w:val="008412D5"/>
    <w:rsid w:val="00861A24"/>
    <w:rsid w:val="008634FC"/>
    <w:rsid w:val="00874AA1"/>
    <w:rsid w:val="009046C3"/>
    <w:rsid w:val="00907B87"/>
    <w:rsid w:val="0095300A"/>
    <w:rsid w:val="00981496"/>
    <w:rsid w:val="009C1489"/>
    <w:rsid w:val="009C7E8E"/>
    <w:rsid w:val="00A34528"/>
    <w:rsid w:val="00A95530"/>
    <w:rsid w:val="00BF2777"/>
    <w:rsid w:val="00C12BDB"/>
    <w:rsid w:val="00DD2C3B"/>
    <w:rsid w:val="00E102A2"/>
    <w:rsid w:val="00F1628D"/>
    <w:rsid w:val="00F55AA9"/>
    <w:rsid w:val="00F84276"/>
    <w:rsid w:val="00FA6F20"/>
    <w:rsid w:val="00FC5635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37B6AB3"/>
  <w15:chartTrackingRefBased/>
  <w15:docId w15:val="{5A0B6FC6-0581-409D-A414-B5A03614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3B5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95300A"/>
    <w:pPr>
      <w:ind w:left="720"/>
      <w:contextualSpacing/>
    </w:pPr>
  </w:style>
  <w:style w:type="table" w:styleId="TableGrid">
    <w:name w:val="Table Grid"/>
    <w:basedOn w:val="TableNormal"/>
    <w:uiPriority w:val="39"/>
    <w:rsid w:val="0095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3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tsuruk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E7FC2F84560447934A99A9868E80D3" ma:contentTypeVersion="8" ma:contentTypeDescription="Create a new document." ma:contentTypeScope="" ma:versionID="bd9cc85addb162baed447a8e0722aab6">
  <xsd:schema xmlns:xsd="http://www.w3.org/2001/XMLSchema" xmlns:xs="http://www.w3.org/2001/XMLSchema" xmlns:p="http://schemas.microsoft.com/office/2006/metadata/properties" xmlns:ns3="4fe72dac-d062-412f-8aef-7d914e67d375" targetNamespace="http://schemas.microsoft.com/office/2006/metadata/properties" ma:root="true" ma:fieldsID="2ace340c11a9116e85de3de9f975a913" ns3:_="">
    <xsd:import namespace="4fe72dac-d062-412f-8aef-7d914e67d3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72dac-d062-412f-8aef-7d914e67d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75CBDC-3FAE-433A-AF4D-41F2BDCB8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e72dac-d062-412f-8aef-7d914e67d3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documentManagement/types"/>
    <ds:schemaRef ds:uri="4fe72dac-d062-412f-8aef-7d914e67d375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105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Tsurukawa, Fernando</dc:creator>
  <cp:keywords/>
  <dc:description/>
  <cp:lastModifiedBy>Tsurukawa, Fernando</cp:lastModifiedBy>
  <cp:revision>9</cp:revision>
  <cp:lastPrinted>2022-09-20T18:49:00Z</cp:lastPrinted>
  <dcterms:created xsi:type="dcterms:W3CDTF">2022-09-08T20:13:00Z</dcterms:created>
  <dcterms:modified xsi:type="dcterms:W3CDTF">2022-10-15T02:07:00Z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0x01010034E7FC2F84560447934A99A9868E80D3</vt:lpwstr>
  </property>
</Properties>
</file>